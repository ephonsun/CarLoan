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733FF" w:rsidRPr="003733FF" w:rsidRDefault="003733FF" w:rsidP="003733FF">
      <w:pPr>
        <w:jc w:val="left"/>
        <w:rPr>
          <w:b/>
        </w:rPr>
      </w:pPr>
      <w:r>
        <w:rPr>
          <w:b/>
        </w:rPr>
        <w:t>UC VS VINCOLI</w:t>
      </w:r>
    </w:p>
    <w:p w:rsidR="003733FF" w:rsidRDefault="003733FF"/>
    <w:tbl>
      <w:tblPr>
        <w:tblW w:w="13498" w:type="dxa"/>
        <w:tblInd w:w="-342" w:type="dxa"/>
        <w:tblLook w:val="04A0" w:firstRow="1" w:lastRow="0" w:firstColumn="1" w:lastColumn="0" w:noHBand="0" w:noVBand="1"/>
      </w:tblPr>
      <w:tblGrid>
        <w:gridCol w:w="534"/>
        <w:gridCol w:w="6142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222"/>
      </w:tblGrid>
      <w:tr w:rsidR="0049459C" w:rsidRPr="00B5600A" w:rsidTr="0049459C">
        <w:trPr>
          <w:gridAfter w:val="1"/>
          <w:wAfter w:w="222" w:type="dxa"/>
          <w:trHeight w:val="170"/>
        </w:trPr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</w:tcPr>
          <w:p w:rsidR="0049459C" w:rsidRDefault="0049459C" w:rsidP="00CC582E">
            <w:pPr>
              <w:widowControl/>
              <w:jc w:val="left"/>
              <w:rPr>
                <w:rFonts w:ascii="Calibri" w:eastAsia="Times New Roman" w:hAnsi="Calibri"/>
                <w:b/>
                <w:bCs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CC582E">
            <w:pPr>
              <w:widowControl/>
              <w:jc w:val="left"/>
              <w:rPr>
                <w:rFonts w:ascii="Calibri" w:eastAsia="Times New Roman" w:hAnsi="Calibri"/>
                <w:b/>
                <w:bCs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kern w:val="0"/>
                <w:sz w:val="22"/>
                <w:szCs w:val="22"/>
                <w:lang w:eastAsia="en-US"/>
              </w:rPr>
              <w:t>UC                                                      V</w:t>
            </w:r>
            <w:r w:rsidRPr="00CC582E">
              <w:rPr>
                <w:rFonts w:ascii="Calibri" w:eastAsia="Times New Roman" w:hAnsi="Calibri"/>
                <w:b/>
                <w:bCs/>
                <w:color w:val="000000"/>
                <w:kern w:val="0"/>
                <w:sz w:val="22"/>
                <w:szCs w:val="22"/>
                <w:lang w:eastAsia="en-US"/>
              </w:rPr>
              <w:t xml:space="preserve">                   </w:t>
            </w:r>
            <w:r>
              <w:rPr>
                <w:rFonts w:ascii="Calibri" w:eastAsia="Times New Roman" w:hAnsi="Calibri"/>
                <w:b/>
                <w:bCs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CC582E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01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CC582E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02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CC582E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03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CC582E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04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CC582E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05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CC582E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06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CC582E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07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CC582E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08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CC582E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09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CC582E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CC582E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CC582E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CC582E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CC582E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CC582E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15</w:t>
            </w:r>
          </w:p>
        </w:tc>
      </w:tr>
      <w:tr w:rsidR="0049459C" w:rsidRPr="00CC582E" w:rsidTr="0049459C">
        <w:trPr>
          <w:gridAfter w:val="1"/>
          <w:wAfter w:w="222" w:type="dxa"/>
          <w:cantSplit/>
          <w:trHeight w:val="260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9459C" w:rsidRPr="00B5600A" w:rsidRDefault="0049459C" w:rsidP="001E3077">
            <w:pPr>
              <w:widowControl/>
              <w:ind w:left="113" w:right="113"/>
              <w:jc w:val="center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  <w:t>Utent</w:t>
            </w:r>
            <w:r w:rsidRPr="00B5600A"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  <w:t>e</w:t>
            </w:r>
            <w:proofErr w:type="spellEnd"/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CC582E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Login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0E1402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0E1402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0E1402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260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9459C" w:rsidRDefault="0049459C" w:rsidP="001E3077">
            <w:pPr>
              <w:widowControl/>
              <w:ind w:left="113" w:right="113"/>
              <w:jc w:val="center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CC582E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Logout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26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Pr="00CC582E" w:rsidRDefault="0049459C" w:rsidP="00CC582E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CC582E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ModificaCredenziali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0E1402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467"/>
        </w:trPr>
        <w:tc>
          <w:tcPr>
            <w:tcW w:w="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9C" w:rsidRPr="00CC582E" w:rsidRDefault="0049459C" w:rsidP="00CC582E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CC582E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ModificaAnagrafica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295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9459C" w:rsidRPr="003E6449" w:rsidRDefault="0049459C" w:rsidP="001E3077">
            <w:pPr>
              <w:ind w:left="113" w:right="113"/>
              <w:jc w:val="center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 w:rsidRPr="003E6449"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  <w:t>Impiegato</w:t>
            </w:r>
            <w:proofErr w:type="spellEnd"/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CC582E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AggiungiAutoveicolo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0E1402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295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9459C" w:rsidRPr="003E6449" w:rsidRDefault="0049459C" w:rsidP="00537F30">
            <w:pPr>
              <w:ind w:left="113" w:right="113"/>
              <w:jc w:val="center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RimuoviAutoveicolo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295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9459C" w:rsidRPr="003E6449" w:rsidRDefault="0049459C" w:rsidP="00537F30">
            <w:pPr>
              <w:ind w:left="113" w:right="113"/>
              <w:jc w:val="center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ModificaAutoveicolo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295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9459C" w:rsidRPr="003E6449" w:rsidRDefault="0049459C" w:rsidP="00537F30">
            <w:pPr>
              <w:ind w:left="113" w:right="113"/>
              <w:jc w:val="center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CercaAutoveicolo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295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9459C" w:rsidRPr="003E6449" w:rsidRDefault="0049459C" w:rsidP="00537F30">
            <w:pPr>
              <w:ind w:left="113" w:right="113"/>
              <w:jc w:val="center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ElencaAutoveicoli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295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9459C" w:rsidRPr="003E6449" w:rsidRDefault="0049459C" w:rsidP="00537F30">
            <w:pPr>
              <w:ind w:left="113" w:right="113"/>
              <w:jc w:val="center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VisualizzaAutoveicolo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295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ModificaStatoVeicolo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295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VisualizzaStatoVeicolo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0E1402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trHeight w:val="242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AggiungiContratto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</w:tr>
      <w:tr w:rsidR="0049459C" w:rsidRPr="00CC582E" w:rsidTr="0049459C">
        <w:trPr>
          <w:gridAfter w:val="1"/>
          <w:wAfter w:w="222" w:type="dxa"/>
          <w:trHeight w:val="242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RimuoviContratto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trHeight w:val="287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trHeight w:val="30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AvviaContratto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45726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trHeight w:val="30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AnnullaContratto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</w:tr>
      <w:tr w:rsidR="0049459C" w:rsidRPr="00CC582E" w:rsidTr="0049459C">
        <w:trPr>
          <w:gridAfter w:val="1"/>
          <w:wAfter w:w="222" w:type="dxa"/>
          <w:trHeight w:val="30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ChiudiContratto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trHeight w:val="30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CercaContratto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trHeight w:val="30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ElencaContratti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trHeight w:val="30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trHeight w:val="30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ElencaOptional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trHeight w:val="30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ElencaCategorie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trHeight w:val="30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ElencaTariffe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trHeight w:val="315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AggiungiCliente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trHeight w:val="315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RimuoviCliente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trHeight w:val="315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ModificaCliente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trHeight w:val="315"/>
        </w:trPr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CercaCliente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trHeight w:val="315"/>
        </w:trPr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ElencaClienti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trHeight w:val="105"/>
        </w:trPr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VisualizzaCliente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37F3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9459C" w:rsidRDefault="0049459C" w:rsidP="005A6008">
            <w:pPr>
              <w:ind w:left="113" w:right="113"/>
              <w:jc w:val="center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  <w:t>Manager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AggiungiAutoveicolo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5A6008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RimuoviAutoveicolo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5A6008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ModificaAutoveicolo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215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5A6008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CercaAutoveicolo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5A6008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ElencaAutoveicoli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5A6008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VisualizzaAutoveicolo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5A6008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ModificaStatoVeicolo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5A6008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5A6008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VisualizzaStatoVeicolo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5A6008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783536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AggiungiContratto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783536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RimuoviContratto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783536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783536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AvviaContratto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45726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783536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AnnullaContratto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783536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ChiudiContratto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783536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CercaContratto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783536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ElencaContratti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783536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783536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AggiungiCliente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RimuoviCliente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221D62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ModificaCliente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221D62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CercaCliente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221D62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ElencaClienti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221D62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VisualizzaCliente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AggiungiSede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RimuoviSede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ModificaSede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ElencaSedi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VisualizzaSede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CercaSede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AggiungiOptional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AggiungiCategoria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AggiungiTariffa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RimuoviOptional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RimuoviCategoria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RimuoviTariffa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ModificaOptional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ModificaCategoria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ModificaTariffa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VisualizzaOptional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VisualizzaCategoria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VisualizzaTariffa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ElencaOptional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ElencaCategorie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ElencaTariffe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AA0517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 w:rsidRPr="00AA0517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AggiungiImpiegato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734053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459C" w:rsidRPr="00AA0517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 w:rsidRPr="00AA0517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RimuoviImpiegato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22" w:type="dxa"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ModificaImpiegato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CercaImpiegato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ElencaImpiegati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9459C" w:rsidRPr="00CC582E" w:rsidTr="0049459C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9C" w:rsidRDefault="0049459C" w:rsidP="0049459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Default="0049459C" w:rsidP="0049459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VisualizzaImpiegato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59C" w:rsidRPr="00CC582E" w:rsidRDefault="0049459C" w:rsidP="0049459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</w:tbl>
    <w:p w:rsidR="00AA0517" w:rsidRDefault="00AA0517" w:rsidP="00CC582E"/>
    <w:p w:rsidR="00A70375" w:rsidRDefault="00A70375" w:rsidP="00CC582E"/>
    <w:p w:rsidR="004F6FDC" w:rsidRDefault="004F6FDC" w:rsidP="00CC582E">
      <w:pPr>
        <w:rPr>
          <w:b/>
        </w:rPr>
      </w:pPr>
    </w:p>
    <w:p w:rsidR="004F6FDC" w:rsidRDefault="00AB44E4" w:rsidP="00CC582E">
      <w:pPr>
        <w:rPr>
          <w:b/>
        </w:rPr>
      </w:pPr>
      <w:r>
        <w:rPr>
          <w:b/>
        </w:rPr>
        <w:t>UC vs REQUISITI INFORMATIVI</w:t>
      </w:r>
    </w:p>
    <w:p w:rsidR="004F6FDC" w:rsidRDefault="004F6FDC" w:rsidP="00CC582E">
      <w:pPr>
        <w:rPr>
          <w:b/>
        </w:rPr>
      </w:pPr>
    </w:p>
    <w:p w:rsidR="004F6FDC" w:rsidRDefault="004F6FDC" w:rsidP="00CC582E">
      <w:pPr>
        <w:rPr>
          <w:b/>
        </w:rPr>
      </w:pPr>
    </w:p>
    <w:tbl>
      <w:tblPr>
        <w:tblW w:w="14516" w:type="dxa"/>
        <w:tblInd w:w="-342" w:type="dxa"/>
        <w:tblLook w:val="04A0" w:firstRow="1" w:lastRow="0" w:firstColumn="1" w:lastColumn="0" w:noHBand="0" w:noVBand="1"/>
      </w:tblPr>
      <w:tblGrid>
        <w:gridCol w:w="534"/>
        <w:gridCol w:w="58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222"/>
      </w:tblGrid>
      <w:tr w:rsidR="00032A3A" w:rsidRPr="00B5600A" w:rsidTr="00032A3A">
        <w:trPr>
          <w:gridAfter w:val="1"/>
          <w:wAfter w:w="222" w:type="dxa"/>
          <w:trHeight w:val="170"/>
        </w:trPr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</w:tcPr>
          <w:p w:rsidR="00032A3A" w:rsidRDefault="00032A3A" w:rsidP="00AB44E4">
            <w:pPr>
              <w:widowControl/>
              <w:jc w:val="left"/>
              <w:rPr>
                <w:rFonts w:ascii="Calibri" w:eastAsia="Times New Roman" w:hAnsi="Calibri"/>
                <w:b/>
                <w:bCs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AB44E4">
            <w:pPr>
              <w:widowControl/>
              <w:jc w:val="left"/>
              <w:rPr>
                <w:rFonts w:ascii="Calibri" w:eastAsia="Times New Roman" w:hAnsi="Calibri"/>
                <w:b/>
                <w:bCs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kern w:val="0"/>
                <w:sz w:val="22"/>
                <w:szCs w:val="22"/>
                <w:lang w:eastAsia="en-US"/>
              </w:rPr>
              <w:t xml:space="preserve">UC                              </w:t>
            </w:r>
            <w:r w:rsidR="00790DCC">
              <w:rPr>
                <w:rFonts w:ascii="Calibri" w:eastAsia="Times New Roman" w:hAnsi="Calibri"/>
                <w:b/>
                <w:bCs/>
                <w:color w:val="000000"/>
                <w:kern w:val="0"/>
                <w:sz w:val="22"/>
                <w:szCs w:val="22"/>
                <w:lang w:eastAsia="en-US"/>
              </w:rPr>
              <w:t xml:space="preserve">                     </w:t>
            </w:r>
            <w:r>
              <w:rPr>
                <w:rFonts w:ascii="Calibri" w:eastAsia="Times New Roman" w:hAnsi="Calibri"/>
                <w:b/>
                <w:bCs/>
                <w:color w:val="000000"/>
                <w:kern w:val="0"/>
                <w:sz w:val="22"/>
                <w:szCs w:val="22"/>
                <w:lang w:eastAsia="en-US"/>
              </w:rPr>
              <w:t>RI</w:t>
            </w:r>
            <w:r w:rsidRPr="00CC582E">
              <w:rPr>
                <w:rFonts w:ascii="Calibri" w:eastAsia="Times New Roman" w:hAnsi="Calibri"/>
                <w:b/>
                <w:bCs/>
                <w:color w:val="000000"/>
                <w:kern w:val="0"/>
                <w:sz w:val="22"/>
                <w:szCs w:val="22"/>
                <w:lang w:eastAsia="en-US"/>
              </w:rPr>
              <w:t xml:space="preserve">            </w:t>
            </w:r>
            <w:r>
              <w:rPr>
                <w:rFonts w:ascii="Calibri" w:eastAsia="Times New Roman" w:hAnsi="Calibri"/>
                <w:b/>
                <w:bCs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AB44E4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01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AB44E4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02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AB44E4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03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AB44E4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04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AB44E4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05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AB44E4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06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AB44E4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07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AB44E4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08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AB44E4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09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AB44E4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AB44E4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AB44E4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AB44E4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AB44E4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AB44E4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AB44E4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AB44E4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Default="00032A3A" w:rsidP="00AB44E4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18</w:t>
            </w:r>
          </w:p>
        </w:tc>
      </w:tr>
      <w:tr w:rsidR="00032A3A" w:rsidRPr="00CC582E" w:rsidTr="00032A3A">
        <w:trPr>
          <w:gridAfter w:val="1"/>
          <w:wAfter w:w="222" w:type="dxa"/>
          <w:cantSplit/>
          <w:trHeight w:val="260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032A3A" w:rsidRPr="00B5600A" w:rsidRDefault="00032A3A" w:rsidP="00E20B57">
            <w:pPr>
              <w:widowControl/>
              <w:ind w:left="113" w:right="113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  <w:t>Utent</w:t>
            </w:r>
            <w:r w:rsidRPr="00B5600A"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  <w:t>e</w:t>
            </w:r>
            <w:proofErr w:type="spellEnd"/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Login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260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032A3A" w:rsidRDefault="00032A3A" w:rsidP="00E20B57">
            <w:pPr>
              <w:widowControl/>
              <w:ind w:left="113" w:right="113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Logout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26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ModificaCredenziali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467"/>
        </w:trPr>
        <w:tc>
          <w:tcPr>
            <w:tcW w:w="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ModificaAnagrafica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295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032A3A" w:rsidRPr="003E6449" w:rsidRDefault="00032A3A" w:rsidP="00E20B57">
            <w:pPr>
              <w:ind w:left="113" w:right="113"/>
              <w:jc w:val="center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 w:rsidRPr="003E6449"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  <w:t>Impiegato</w:t>
            </w:r>
            <w:proofErr w:type="spellEnd"/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AggiungiAutoveicolo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790DCC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790DCC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295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032A3A" w:rsidRPr="003E6449" w:rsidRDefault="00032A3A" w:rsidP="00E20B57">
            <w:pPr>
              <w:ind w:left="113" w:right="113"/>
              <w:jc w:val="center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RimuoviAutoveicolo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295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032A3A" w:rsidRPr="003E6449" w:rsidRDefault="00032A3A" w:rsidP="00E20B57">
            <w:pPr>
              <w:ind w:left="113" w:right="113"/>
              <w:jc w:val="center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ModificaAutoveicolo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F375D0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295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CercaAutoveicolo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F375D0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295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ElencaAutoveicoli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F375D0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295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VisualizzaAutoveicolo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F375D0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295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ModificaStatoVeicolo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F375D0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295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VisualizzaStatoVeicolo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F375D0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0E1402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trHeight w:val="242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AggiungiContratto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790DCC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790DCC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E4738F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trHeight w:val="242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RimuoviContratto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trHeight w:val="287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790DCC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trHeight w:val="287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AvviaContratto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790DCC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trHeight w:val="30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AnnullaContratto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790DCC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Default="00790DCC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trHeight w:val="30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ChiudiContratto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790DCC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790DCC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790DCC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</w:tr>
      <w:tr w:rsidR="00032A3A" w:rsidRPr="00CC582E" w:rsidTr="00032A3A">
        <w:trPr>
          <w:gridAfter w:val="1"/>
          <w:wAfter w:w="222" w:type="dxa"/>
          <w:trHeight w:val="30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CercaContratto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trHeight w:val="30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ElencaContratti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trHeight w:val="30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trHeight w:val="30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ElencaOptional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E4738F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trHeight w:val="30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ElencaCategorie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trHeight w:val="30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ElencaTariffe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trHeight w:val="315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AggiungiCliente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trHeight w:val="315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RimuoviCliente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trHeight w:val="315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ModificaCliente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trHeight w:val="315"/>
        </w:trPr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CercaCliente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trHeight w:val="315"/>
        </w:trPr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ElencaClienti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trHeight w:val="105"/>
        </w:trPr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VisualizzaCliente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E20B57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F375D0" w:rsidRPr="00CC582E" w:rsidTr="00CB36C2">
        <w:trPr>
          <w:gridAfter w:val="1"/>
          <w:wAfter w:w="222" w:type="dxa"/>
          <w:cantSplit/>
          <w:trHeight w:val="350"/>
        </w:trPr>
        <w:tc>
          <w:tcPr>
            <w:tcW w:w="53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F375D0" w:rsidRDefault="00F375D0" w:rsidP="00F375D0">
            <w:pPr>
              <w:ind w:left="113" w:right="113"/>
              <w:jc w:val="center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  <w:t>Manager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CC582E" w:rsidRDefault="00F375D0" w:rsidP="00F375D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AggiungiAutoveicolo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F375D0" w:rsidRPr="00CC582E" w:rsidTr="00CB36C2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75D0" w:rsidRDefault="00F375D0" w:rsidP="00F375D0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CC582E" w:rsidRDefault="00F375D0" w:rsidP="00F375D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RimuoviAutoveicolo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F375D0" w:rsidRPr="00CC582E" w:rsidTr="00CB36C2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75D0" w:rsidRDefault="00F375D0" w:rsidP="00F375D0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CC582E" w:rsidRDefault="00F375D0" w:rsidP="00F375D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ModificaAutoveicolo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F375D0" w:rsidRPr="00CC582E" w:rsidTr="00CB36C2">
        <w:trPr>
          <w:gridAfter w:val="1"/>
          <w:wAfter w:w="222" w:type="dxa"/>
          <w:cantSplit/>
          <w:trHeight w:val="215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75D0" w:rsidRDefault="00F375D0" w:rsidP="00F375D0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CC582E" w:rsidRDefault="00F375D0" w:rsidP="00F375D0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CercaAutoveicolo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375D0" w:rsidRPr="000E1402" w:rsidRDefault="00F375D0" w:rsidP="00F375D0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ElencaAutoveicoli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F375D0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VisualizzaAutoveicolo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ModificaStatoVeicolo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VisualizzaStatoVeicolo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E4738F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790DCC" w:rsidRPr="00CC582E" w:rsidTr="00C26AA3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90DCC" w:rsidRDefault="00790DCC" w:rsidP="00790DC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AggiungiContratto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E4738F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0DCC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0DCC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790DCC" w:rsidRPr="00CC582E" w:rsidTr="00C26AA3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90DCC" w:rsidRDefault="00790DCC" w:rsidP="00790DC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RimuoviContratto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0DCC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0DCC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790DCC" w:rsidRPr="00CC582E" w:rsidTr="00C26AA3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90DCC" w:rsidRDefault="00790DCC" w:rsidP="00790DC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790DCC" w:rsidRPr="00CC582E" w:rsidTr="00C26AA3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90DCC" w:rsidRDefault="00790DCC" w:rsidP="00790DC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AvviaContratto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790DCC" w:rsidRPr="00CC582E" w:rsidTr="00C26AA3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90DCC" w:rsidRDefault="00790DCC" w:rsidP="00790DC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AnnullaContratto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0DCC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0DCC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790DCC" w:rsidRPr="00CC582E" w:rsidTr="00C26AA3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90DCC" w:rsidRDefault="00790DCC" w:rsidP="00790DCC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ChiudiContratto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0DCC" w:rsidRPr="00CC582E" w:rsidRDefault="00790DCC" w:rsidP="00790DCC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CercaContratto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ElencaContratti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VisualizzaContratto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CC582E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AggiungiCliente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RimuoviCliente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ModificaCliente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CercaCliente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ElencaClienti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VisualizzaCliente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AggiungiSede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RimuoviSede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ModificaSede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ElencaSedi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VisualizzaSede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CercaSede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AggiungiOptional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E4738F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AggiungiCategoria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AggiungiTariffa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RimuoviOptional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RimuoviCategoria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RimuoviTariffa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ModificaOptional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E4738F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ModificaCategoria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ModificaTariffe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AB44E4" w:rsidRDefault="00032A3A" w:rsidP="00032A3A">
            <w:pPr>
              <w:widowControl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VisualizzaOptional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AB44E4" w:rsidRDefault="00032A3A" w:rsidP="00032A3A">
            <w:pPr>
              <w:widowControl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E4738F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VisualizzaCategoria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AB44E4" w:rsidRDefault="00032A3A" w:rsidP="00032A3A">
            <w:pPr>
              <w:widowControl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VisualizzaTariffa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AB44E4" w:rsidRDefault="00032A3A" w:rsidP="00032A3A">
            <w:pPr>
              <w:widowControl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ElencaOptional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AB44E4" w:rsidRDefault="00032A3A" w:rsidP="00032A3A">
            <w:pPr>
              <w:widowControl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E4738F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ElencaCategorie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AB44E4" w:rsidRDefault="00032A3A" w:rsidP="00032A3A">
            <w:pPr>
              <w:widowControl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ElencaTariffe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F375D0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AB44E4" w:rsidRDefault="00032A3A" w:rsidP="00032A3A">
            <w:pPr>
              <w:widowControl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AA0517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 w:rsidRPr="00AA0517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AggiungiImpiegato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734053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E4738F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E4738F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2A3A" w:rsidRPr="00AA0517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 w:rsidRPr="00AA0517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RimuoviImpiegato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bookmarkStart w:id="0" w:name="_GoBack"/>
            <w:bookmarkEnd w:id="0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22" w:type="dxa"/>
            <w:tcBorders>
              <w:left w:val="single" w:sz="4" w:space="0" w:color="auto"/>
            </w:tcBorders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ModificaImpiegato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E4738F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E4738F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CercaImpiegato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E4738F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E4738F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ElencaImpiegati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E4738F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E4738F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032A3A" w:rsidRPr="00CC582E" w:rsidTr="00032A3A">
        <w:trPr>
          <w:gridAfter w:val="1"/>
          <w:wAfter w:w="222" w:type="dxa"/>
          <w:cantSplit/>
          <w:trHeight w:val="350"/>
        </w:trPr>
        <w:tc>
          <w:tcPr>
            <w:tcW w:w="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A3A" w:rsidRDefault="00032A3A" w:rsidP="00032A3A">
            <w:pPr>
              <w:widowControl/>
              <w:jc w:val="left"/>
              <w:rPr>
                <w:rFonts w:ascii="Verdana" w:eastAsia="Times New Roman" w:hAnsi="Verdana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Default="00032A3A" w:rsidP="00032A3A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en-US"/>
              </w:rPr>
              <w:t>VisualizzaImpiegato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E4738F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E4738F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2A3A" w:rsidRPr="00CC582E" w:rsidRDefault="00032A3A" w:rsidP="00032A3A">
            <w:pPr>
              <w:widowControl/>
              <w:jc w:val="center"/>
              <w:rPr>
                <w:rFonts w:ascii="Calibri" w:eastAsia="Times New Roman" w:hAnsi="Calibri"/>
                <w:b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</w:tbl>
    <w:p w:rsidR="00AB44E4" w:rsidRPr="00A70375" w:rsidRDefault="00AB44E4" w:rsidP="00CC582E">
      <w:pPr>
        <w:rPr>
          <w:b/>
        </w:rPr>
      </w:pPr>
    </w:p>
    <w:sectPr w:rsidR="00AB44E4" w:rsidRPr="00A70375" w:rsidSect="00CC582E">
      <w:pgSz w:w="23811" w:h="16838" w:orient="landscape" w:code="8"/>
      <w:pgMar w:top="1800" w:right="1440" w:bottom="180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BCD"/>
    <w:rsid w:val="00032A3A"/>
    <w:rsid w:val="000E1402"/>
    <w:rsid w:val="001011C5"/>
    <w:rsid w:val="00172A27"/>
    <w:rsid w:val="001E3077"/>
    <w:rsid w:val="002B27A7"/>
    <w:rsid w:val="002C1783"/>
    <w:rsid w:val="003733FF"/>
    <w:rsid w:val="003E6449"/>
    <w:rsid w:val="00431DCB"/>
    <w:rsid w:val="00445726"/>
    <w:rsid w:val="0049459C"/>
    <w:rsid w:val="004F6FDC"/>
    <w:rsid w:val="00537F30"/>
    <w:rsid w:val="005A6008"/>
    <w:rsid w:val="006D6351"/>
    <w:rsid w:val="006E4461"/>
    <w:rsid w:val="00700586"/>
    <w:rsid w:val="00734053"/>
    <w:rsid w:val="00783536"/>
    <w:rsid w:val="00790DCC"/>
    <w:rsid w:val="008A01DB"/>
    <w:rsid w:val="0098684C"/>
    <w:rsid w:val="00A70375"/>
    <w:rsid w:val="00AA0517"/>
    <w:rsid w:val="00AB44E4"/>
    <w:rsid w:val="00AC5789"/>
    <w:rsid w:val="00B5600A"/>
    <w:rsid w:val="00C20033"/>
    <w:rsid w:val="00CC582E"/>
    <w:rsid w:val="00E20B57"/>
    <w:rsid w:val="00E4738F"/>
    <w:rsid w:val="00F32D0D"/>
    <w:rsid w:val="00F3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FBF01BD"/>
  <w15:chartTrackingRefBased/>
  <w15:docId w15:val="{91F99367-0972-4A1C-8578-A8F638F1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xusJ\Documents\UNI\INGSW\Normal.wp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D8EFE-4AFF-4E8C-93A1-4311DE9DB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124</TotalTime>
  <Pages>5</Pages>
  <Words>922</Words>
  <Characters>5258</Characters>
  <Application>Microsoft Office Word</Application>
  <DocSecurity>0</DocSecurity>
  <PresentationFormat/>
  <Lines>43</Lines>
  <Paragraphs>12</Paragraphs>
  <Slides>0</Slides>
  <Notes>0</Notes>
  <HiddenSlides>0</HiddenSlides>
  <MMClips>0</MMClip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朱熠锷</dc:creator>
  <cp:keywords/>
  <dc:description/>
  <cp:lastModifiedBy>Vito Palumbo</cp:lastModifiedBy>
  <cp:revision>6</cp:revision>
  <cp:lastPrinted>1899-12-31T23:00:00Z</cp:lastPrinted>
  <dcterms:created xsi:type="dcterms:W3CDTF">2015-12-09T13:58:00Z</dcterms:created>
  <dcterms:modified xsi:type="dcterms:W3CDTF">2016-02-08T17:42:00Z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